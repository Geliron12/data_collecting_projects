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EA4D" w14:textId="69F07437" w:rsidR="00D504C6" w:rsidRPr="00946AD4" w:rsidRDefault="00946AD4" w:rsidP="005D5651">
      <w:pPr>
        <w:rPr>
          <w:lang w:val="en-US"/>
        </w:rPr>
      </w:pPr>
      <w:r>
        <w:rPr>
          <w:lang w:val="en-US"/>
        </w:rPr>
        <w:t>Python</w:t>
      </w:r>
    </w:p>
    <w:p w14:paraId="01566730" w14:textId="63EA4AE9" w:rsidR="00D31694" w:rsidRDefault="00D504C6" w:rsidP="005D56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272CA7" wp14:editId="2BC9B875">
            <wp:extent cx="957532" cy="957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954" cy="97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C847" w14:textId="51DC43E5" w:rsidR="00D504C6" w:rsidRPr="00946AD4" w:rsidRDefault="00946AD4" w:rsidP="00946AD4">
      <w:r>
        <w:rPr>
          <w:lang w:val="en-US"/>
        </w:rPr>
        <w:t>Python</w:t>
      </w:r>
    </w:p>
    <w:sectPr w:rsidR="00D504C6" w:rsidRPr="00946AD4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EB212" w14:textId="77777777" w:rsidR="004F388D" w:rsidRDefault="004F388D">
      <w:pPr>
        <w:spacing w:after="0" w:line="240" w:lineRule="auto"/>
      </w:pPr>
      <w:r>
        <w:separator/>
      </w:r>
    </w:p>
  </w:endnote>
  <w:endnote w:type="continuationSeparator" w:id="0">
    <w:p w14:paraId="7AD8DFF7" w14:textId="77777777" w:rsidR="004F388D" w:rsidRDefault="004F3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FD221" w14:textId="77777777" w:rsidR="004F388D" w:rsidRDefault="004F388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46F71BD" w14:textId="77777777" w:rsidR="004F388D" w:rsidRDefault="004F3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C9"/>
    <w:rsid w:val="00236B22"/>
    <w:rsid w:val="002D16E3"/>
    <w:rsid w:val="003061E6"/>
    <w:rsid w:val="003A1308"/>
    <w:rsid w:val="003F6071"/>
    <w:rsid w:val="00461AC9"/>
    <w:rsid w:val="004C3AE2"/>
    <w:rsid w:val="004F388D"/>
    <w:rsid w:val="005D5651"/>
    <w:rsid w:val="00681D07"/>
    <w:rsid w:val="006A7672"/>
    <w:rsid w:val="00773E1C"/>
    <w:rsid w:val="007C08EE"/>
    <w:rsid w:val="008E770B"/>
    <w:rsid w:val="00946AD4"/>
    <w:rsid w:val="009C6CBF"/>
    <w:rsid w:val="009D45A4"/>
    <w:rsid w:val="00B71733"/>
    <w:rsid w:val="00CE0B58"/>
    <w:rsid w:val="00D31694"/>
    <w:rsid w:val="00D504C6"/>
    <w:rsid w:val="00DF1B47"/>
    <w:rsid w:val="00FA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F497"/>
  <w15:docId w15:val="{A72982CB-B517-471E-BCC4-FBBF34C8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spacing w:after="160" w:line="256" w:lineRule="auto"/>
      <w:textAlignment w:val="baseline"/>
    </w:pPr>
    <w:rPr>
      <w:kern w:val="3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563C1"/>
      <w:u w:val="single"/>
    </w:rPr>
  </w:style>
  <w:style w:type="character" w:styleId="a4">
    <w:name w:val="Unresolved Menti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Links>
    <vt:vector size="6" baseType="variant">
      <vt:variant>
        <vt:i4>524309</vt:i4>
      </vt:variant>
      <vt:variant>
        <vt:i4>0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Максим Максимович</dc:creator>
  <cp:keywords/>
  <dc:description/>
  <cp:lastModifiedBy>Попов Артём Петрович</cp:lastModifiedBy>
  <cp:revision>12</cp:revision>
  <dcterms:created xsi:type="dcterms:W3CDTF">2024-03-09T11:05:00Z</dcterms:created>
  <dcterms:modified xsi:type="dcterms:W3CDTF">2024-03-16T10:28:00Z</dcterms:modified>
</cp:coreProperties>
</file>