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6730" w14:textId="51451C43" w:rsidR="00D31694" w:rsidRPr="00D31694" w:rsidRDefault="00D31694">
      <w:pPr>
        <w:rPr>
          <w:lang w:val="en-US"/>
        </w:rPr>
      </w:pPr>
    </w:p>
    <w:sectPr w:rsidR="00D31694" w:rsidRPr="00D3169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E03B2" w14:textId="77777777" w:rsidR="002F5CC5" w:rsidRDefault="002F5CC5">
      <w:pPr>
        <w:spacing w:after="0" w:line="240" w:lineRule="auto"/>
      </w:pPr>
      <w:r>
        <w:separator/>
      </w:r>
    </w:p>
  </w:endnote>
  <w:endnote w:type="continuationSeparator" w:id="0">
    <w:p w14:paraId="1BE5A3B2" w14:textId="77777777" w:rsidR="002F5CC5" w:rsidRDefault="002F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A7723" w14:textId="77777777" w:rsidR="002F5CC5" w:rsidRDefault="002F5CC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14DD98C" w14:textId="77777777" w:rsidR="002F5CC5" w:rsidRDefault="002F5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9"/>
    <w:rsid w:val="00236B22"/>
    <w:rsid w:val="002D1675"/>
    <w:rsid w:val="002F5CC5"/>
    <w:rsid w:val="003A1308"/>
    <w:rsid w:val="00461AC9"/>
    <w:rsid w:val="004C3AE2"/>
    <w:rsid w:val="00681D07"/>
    <w:rsid w:val="006A7672"/>
    <w:rsid w:val="00773E1C"/>
    <w:rsid w:val="007C08EE"/>
    <w:rsid w:val="009C6CBF"/>
    <w:rsid w:val="009D45A4"/>
    <w:rsid w:val="00B71733"/>
    <w:rsid w:val="00CE0B58"/>
    <w:rsid w:val="00D31694"/>
    <w:rsid w:val="00DF1B47"/>
    <w:rsid w:val="00F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F497"/>
  <w15:docId w15:val="{A72982CB-B517-471E-BCC4-FBBF34C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after="160" w:line="256" w:lineRule="auto"/>
      <w:textAlignment w:val="baseline"/>
    </w:pPr>
    <w:rPr>
      <w:kern w:val="3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6" baseType="variant"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Максим Максимович</dc:creator>
  <cp:keywords/>
  <dc:description/>
  <cp:lastModifiedBy>Попов Артём Петрович</cp:lastModifiedBy>
  <cp:revision>9</cp:revision>
  <dcterms:created xsi:type="dcterms:W3CDTF">2024-03-09T11:05:00Z</dcterms:created>
  <dcterms:modified xsi:type="dcterms:W3CDTF">2024-03-10T19:47:00Z</dcterms:modified>
</cp:coreProperties>
</file>