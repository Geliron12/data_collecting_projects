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2B41E6AE" w:rsidR="00D31694" w:rsidRPr="003F6071" w:rsidRDefault="005D5651" w:rsidP="005D5651">
      <w:pPr>
        <w:rPr>
          <w:lang w:val="en-US"/>
        </w:rPr>
      </w:pPr>
      <w:r>
        <w:t xml:space="preserve">Мама мыла </w:t>
      </w:r>
      <w:proofErr w:type="gramStart"/>
      <w:r>
        <w:t>раму</w:t>
      </w:r>
      <w:proofErr w:type="gramEnd"/>
    </w:p>
    <w:sectPr w:rsidR="00D31694" w:rsidRPr="003F607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E2D9" w14:textId="77777777" w:rsidR="002822C2" w:rsidRDefault="002822C2">
      <w:pPr>
        <w:spacing w:after="0" w:line="240" w:lineRule="auto"/>
      </w:pPr>
      <w:r>
        <w:separator/>
      </w:r>
    </w:p>
  </w:endnote>
  <w:endnote w:type="continuationSeparator" w:id="0">
    <w:p w14:paraId="6A637172" w14:textId="77777777" w:rsidR="002822C2" w:rsidRDefault="0028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0387" w14:textId="77777777" w:rsidR="002822C2" w:rsidRDefault="002822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124EAA" w14:textId="77777777" w:rsidR="002822C2" w:rsidRDefault="00282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822C2"/>
    <w:rsid w:val="003061E6"/>
    <w:rsid w:val="003A1308"/>
    <w:rsid w:val="003F6071"/>
    <w:rsid w:val="00461AC9"/>
    <w:rsid w:val="004C3AE2"/>
    <w:rsid w:val="005D5651"/>
    <w:rsid w:val="00681D07"/>
    <w:rsid w:val="006A7672"/>
    <w:rsid w:val="00773E1C"/>
    <w:rsid w:val="007C08EE"/>
    <w:rsid w:val="008E770B"/>
    <w:rsid w:val="009C6CBF"/>
    <w:rsid w:val="009D45A4"/>
    <w:rsid w:val="00B71733"/>
    <w:rsid w:val="00CE0B58"/>
    <w:rsid w:val="00D31694"/>
    <w:rsid w:val="00DF1B47"/>
    <w:rsid w:val="00F710CA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11</cp:revision>
  <dcterms:created xsi:type="dcterms:W3CDTF">2024-03-09T11:05:00Z</dcterms:created>
  <dcterms:modified xsi:type="dcterms:W3CDTF">2024-03-16T10:26:00Z</dcterms:modified>
</cp:coreProperties>
</file>