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C847" w14:textId="0C1068CD" w:rsidR="00D504C6" w:rsidRPr="003F6071" w:rsidRDefault="00D504C6" w:rsidP="005D5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272CA7" wp14:editId="2BC9B875">
            <wp:extent cx="957532" cy="957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954" cy="9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4C6" w:rsidRPr="003F607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BE50F" w14:textId="77777777" w:rsidR="00D0266E" w:rsidRDefault="00D0266E">
      <w:pPr>
        <w:spacing w:after="0" w:line="240" w:lineRule="auto"/>
      </w:pPr>
      <w:r>
        <w:separator/>
      </w:r>
    </w:p>
  </w:endnote>
  <w:endnote w:type="continuationSeparator" w:id="0">
    <w:p w14:paraId="31571852" w14:textId="77777777" w:rsidR="00D0266E" w:rsidRDefault="00D0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1E6F" w14:textId="77777777" w:rsidR="00D0266E" w:rsidRDefault="00D0266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6592ED" w14:textId="77777777" w:rsidR="00D0266E" w:rsidRDefault="00D02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175AAA"/>
    <w:rsid w:val="00236B22"/>
    <w:rsid w:val="002D16E3"/>
    <w:rsid w:val="003061E6"/>
    <w:rsid w:val="003A1308"/>
    <w:rsid w:val="003F6071"/>
    <w:rsid w:val="00461AC9"/>
    <w:rsid w:val="004C3AE2"/>
    <w:rsid w:val="005D5651"/>
    <w:rsid w:val="00681D07"/>
    <w:rsid w:val="006A7672"/>
    <w:rsid w:val="00773E1C"/>
    <w:rsid w:val="007C08EE"/>
    <w:rsid w:val="008E770B"/>
    <w:rsid w:val="009C6CBF"/>
    <w:rsid w:val="009D45A4"/>
    <w:rsid w:val="00B71733"/>
    <w:rsid w:val="00CE0B58"/>
    <w:rsid w:val="00D0266E"/>
    <w:rsid w:val="00D31694"/>
    <w:rsid w:val="00D504C6"/>
    <w:rsid w:val="00DF1B47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12</cp:revision>
  <dcterms:created xsi:type="dcterms:W3CDTF">2024-03-09T11:05:00Z</dcterms:created>
  <dcterms:modified xsi:type="dcterms:W3CDTF">2024-03-16T10:24:00Z</dcterms:modified>
</cp:coreProperties>
</file>