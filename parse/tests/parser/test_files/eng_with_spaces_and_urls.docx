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6ED9" w14:textId="77777777" w:rsidR="00461AC9" w:rsidRDefault="00000000">
      <w:pPr>
        <w:rPr>
          <w:lang w:val="en-US"/>
        </w:rPr>
      </w:pPr>
      <w:r>
        <w:rPr>
          <w:lang w:val="en-US"/>
        </w:rPr>
        <w:t>Ijree555g</w:t>
      </w:r>
    </w:p>
    <w:p w14:paraId="716FB84D" w14:textId="77777777" w:rsidR="003A3A35" w:rsidRDefault="003A3A35">
      <w:pPr>
        <w:rPr>
          <w:lang w:val="en-US"/>
        </w:rPr>
      </w:pPr>
    </w:p>
    <w:p w14:paraId="251CAD56" w14:textId="79ACB384" w:rsidR="00D31694" w:rsidRDefault="00000000">
      <w:pPr>
        <w:rPr>
          <w:lang w:val="en-US"/>
        </w:rPr>
      </w:pPr>
      <w:hyperlink r:id="rId6" w:history="1">
        <w:r>
          <w:rPr>
            <w:rStyle w:val="a3"/>
            <w:lang w:val="en-US"/>
          </w:rPr>
          <w:t>https://chat.openai.com/</w:t>
        </w:r>
      </w:hyperlink>
      <w:r>
        <w:rPr>
          <w:lang w:val="en-US"/>
        </w:rPr>
        <w:t xml:space="preserve"> </w:t>
      </w:r>
      <w:r w:rsidR="00D31694">
        <w:rPr>
          <w:lang w:val="en-US"/>
        </w:rPr>
        <w:tab/>
      </w:r>
    </w:p>
    <w:p w14:paraId="01566730" w14:textId="77777777" w:rsidR="00D31694" w:rsidRPr="00D31694" w:rsidRDefault="00D31694">
      <w:pPr>
        <w:rPr>
          <w:lang w:val="en-US"/>
        </w:rPr>
      </w:pPr>
    </w:p>
    <w:sectPr w:rsidR="00D31694" w:rsidRPr="00D3169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1076" w14:textId="77777777" w:rsidR="00E70B8D" w:rsidRDefault="00E70B8D">
      <w:pPr>
        <w:spacing w:after="0" w:line="240" w:lineRule="auto"/>
      </w:pPr>
      <w:r>
        <w:separator/>
      </w:r>
    </w:p>
  </w:endnote>
  <w:endnote w:type="continuationSeparator" w:id="0">
    <w:p w14:paraId="7FBFBD02" w14:textId="77777777" w:rsidR="00E70B8D" w:rsidRDefault="00E7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B6B5" w14:textId="77777777" w:rsidR="00E70B8D" w:rsidRDefault="00E70B8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0F375E" w14:textId="77777777" w:rsidR="00E70B8D" w:rsidRDefault="00E70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3A1308"/>
    <w:rsid w:val="003A3A35"/>
    <w:rsid w:val="00461AC9"/>
    <w:rsid w:val="006A7672"/>
    <w:rsid w:val="009C6CBF"/>
    <w:rsid w:val="00D31694"/>
    <w:rsid w:val="00E70B8D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4</cp:revision>
  <dcterms:created xsi:type="dcterms:W3CDTF">2024-03-09T11:05:00Z</dcterms:created>
  <dcterms:modified xsi:type="dcterms:W3CDTF">2024-03-16T10:26:00Z</dcterms:modified>
</cp:coreProperties>
</file>