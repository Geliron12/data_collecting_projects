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3B41C661" w:rsidR="00D31694" w:rsidRPr="00D31694" w:rsidRDefault="00383953">
      <w:pPr>
        <w:rPr>
          <w:lang w:val="en-US"/>
        </w:rPr>
      </w:pPr>
      <w:r w:rsidRPr="00383953">
        <w:rPr>
          <w:rFonts w:ascii="MS Gothic" w:eastAsia="MS Gothic" w:hAnsi="MS Gothic" w:cs="MS Gothic" w:hint="eastAsia"/>
          <w:lang w:val="en-US"/>
        </w:rPr>
        <w:t>﨎﨔</w:t>
      </w:r>
      <w:r>
        <w:rPr>
          <w:rFonts w:ascii="MS Gothic" w:eastAsia="MS Gothic" w:hAnsi="MS Gothic" w:cs="MS Gothic" w:hint="eastAsia"/>
          <w:lang w:val="en-US"/>
        </w:rPr>
        <w:t xml:space="preserve"> </w:t>
      </w:r>
      <w:r w:rsidRPr="00383953">
        <w:rPr>
          <w:rFonts w:ascii="MS Gothic" w:eastAsia="MS Gothic" w:hAnsi="MS Gothic" w:cs="MS Gothic" w:hint="eastAsia"/>
          <w:lang w:val="en-US"/>
        </w:rPr>
        <w:t>働</w:t>
      </w:r>
    </w:p>
    <w:sectPr w:rsidR="00D31694" w:rsidRPr="00D3169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1BA3" w14:textId="77777777" w:rsidR="00B424C9" w:rsidRDefault="00B424C9">
      <w:pPr>
        <w:spacing w:after="0" w:line="240" w:lineRule="auto"/>
      </w:pPr>
      <w:r>
        <w:separator/>
      </w:r>
    </w:p>
  </w:endnote>
  <w:endnote w:type="continuationSeparator" w:id="0">
    <w:p w14:paraId="43DC6F99" w14:textId="77777777" w:rsidR="00B424C9" w:rsidRDefault="00B4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2C66" w14:textId="77777777" w:rsidR="00B424C9" w:rsidRDefault="00B424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28722E6" w14:textId="77777777" w:rsidR="00B424C9" w:rsidRDefault="00B42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2D1675"/>
    <w:rsid w:val="002F5CC5"/>
    <w:rsid w:val="00383953"/>
    <w:rsid w:val="003A1308"/>
    <w:rsid w:val="00461AC9"/>
    <w:rsid w:val="004C3AE2"/>
    <w:rsid w:val="00681D07"/>
    <w:rsid w:val="006A7672"/>
    <w:rsid w:val="00773E1C"/>
    <w:rsid w:val="007C08EE"/>
    <w:rsid w:val="009008A8"/>
    <w:rsid w:val="009C6CBF"/>
    <w:rsid w:val="009D45A4"/>
    <w:rsid w:val="00A34CD5"/>
    <w:rsid w:val="00B424C9"/>
    <w:rsid w:val="00B71733"/>
    <w:rsid w:val="00CE0B58"/>
    <w:rsid w:val="00D31694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11</cp:revision>
  <dcterms:created xsi:type="dcterms:W3CDTF">2024-03-09T11:05:00Z</dcterms:created>
  <dcterms:modified xsi:type="dcterms:W3CDTF">2024-03-17T20:21:00Z</dcterms:modified>
</cp:coreProperties>
</file>